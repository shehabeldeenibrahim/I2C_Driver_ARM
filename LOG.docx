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9A114" w14:textId="24FE1214" w:rsidR="005D02FB" w:rsidRDefault="00354B6E">
      <w:r>
        <w:t>02/23/2020</w:t>
      </w:r>
    </w:p>
    <w:p w14:paraId="42085A0A" w14:textId="18246840" w:rsidR="00354B6E" w:rsidRDefault="00F33FE6">
      <w:r>
        <w:t xml:space="preserve">-Doing some research according to the suggested </w:t>
      </w:r>
      <w:r w:rsidR="007B01D7">
        <w:t>procedures</w:t>
      </w:r>
      <w:r>
        <w:t xml:space="preserve"> in the handout and found the following:</w:t>
      </w:r>
    </w:p>
    <w:p w14:paraId="6743584E" w14:textId="5EC466BF" w:rsidR="00F33FE6" w:rsidRDefault="00F33FE6">
      <w:r w:rsidRPr="00F33FE6">
        <w:rPr>
          <w:noProof/>
        </w:rPr>
        <w:drawing>
          <wp:inline distT="0" distB="0" distL="0" distR="0" wp14:anchorId="318BF543" wp14:editId="192C97B3">
            <wp:extent cx="1866900" cy="27797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946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331" w14:textId="0B15DF54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I2C1_SCL: 19</w:t>
      </w:r>
    </w:p>
    <w:p w14:paraId="2FA69A7C" w14:textId="50B78366" w:rsidR="00F33FE6" w:rsidRPr="00540542" w:rsidRDefault="00F33FE6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I2C1_SDA: 20</w:t>
      </w:r>
    </w:p>
    <w:p w14:paraId="6E51AB92" w14:textId="359DDE81" w:rsidR="00F33FE6" w:rsidRPr="00540542" w:rsidRDefault="00850FA8" w:rsidP="00540542">
      <w:pPr>
        <w:pStyle w:val="ListParagraph"/>
        <w:numPr>
          <w:ilvl w:val="0"/>
          <w:numId w:val="2"/>
        </w:numPr>
        <w:rPr>
          <w:color w:val="000000"/>
        </w:rPr>
      </w:pPr>
      <w:r w:rsidRPr="00540542">
        <w:rPr>
          <w:color w:val="000000"/>
        </w:rPr>
        <w:t>conf_ spi0_cs0: OFFSET: 95Ch</w:t>
      </w:r>
      <w:r w:rsidR="00C70D5D">
        <w:rPr>
          <w:color w:val="000000"/>
        </w:rPr>
        <w:t xml:space="preserve"> base: </w:t>
      </w:r>
      <w:r w:rsidR="00C70D5D" w:rsidRPr="00C70D5D">
        <w:rPr>
          <w:color w:val="000000"/>
        </w:rPr>
        <w:t>0x44E1_0000</w:t>
      </w:r>
    </w:p>
    <w:p w14:paraId="6292787E" w14:textId="33C8608E" w:rsidR="00850FA8" w:rsidRPr="00540542" w:rsidRDefault="00850FA8" w:rsidP="00540542">
      <w:pPr>
        <w:pStyle w:val="ListParagraph"/>
        <w:numPr>
          <w:ilvl w:val="0"/>
          <w:numId w:val="1"/>
        </w:numPr>
        <w:rPr>
          <w:color w:val="000000"/>
        </w:rPr>
      </w:pPr>
      <w:r w:rsidRPr="00540542">
        <w:rPr>
          <w:color w:val="000000"/>
        </w:rPr>
        <w:t>conf_ spi0_d1: OFFSET: 958h</w:t>
      </w:r>
      <w:r w:rsidR="00C70D5D">
        <w:rPr>
          <w:color w:val="000000"/>
        </w:rPr>
        <w:t xml:space="preserve"> base: </w:t>
      </w:r>
      <w:r w:rsidR="00C70D5D">
        <w:rPr>
          <w:rFonts w:ascii="Arial" w:hAnsi="Arial" w:cs="Arial"/>
          <w:sz w:val="16"/>
          <w:szCs w:val="16"/>
        </w:rPr>
        <w:t>0x44E1_0000</w:t>
      </w:r>
    </w:p>
    <w:p w14:paraId="3ADC40AF" w14:textId="1C929326" w:rsidR="00540542" w:rsidRDefault="00540542" w:rsidP="00540542">
      <w:pPr>
        <w:pStyle w:val="ListParagraph"/>
        <w:numPr>
          <w:ilvl w:val="0"/>
          <w:numId w:val="1"/>
        </w:numPr>
      </w:pPr>
      <w:r>
        <w:t>To turn on the clock on the I2C1:</w:t>
      </w:r>
    </w:p>
    <w:p w14:paraId="3E23E768" w14:textId="14B58F86" w:rsidR="00540542" w:rsidRDefault="00540542" w:rsidP="00540542">
      <w:pPr>
        <w:pStyle w:val="ListParagraph"/>
        <w:numPr>
          <w:ilvl w:val="1"/>
          <w:numId w:val="1"/>
        </w:numPr>
      </w:pPr>
      <w:r w:rsidRPr="00540542">
        <w:t>CM_PER_I2C1_CLKCTRL</w:t>
      </w:r>
      <w:r>
        <w:t xml:space="preserve">: write 0x2 at OFFSET </w:t>
      </w:r>
      <w:r w:rsidRPr="00540542">
        <w:t>48</w:t>
      </w:r>
      <w:r>
        <w:t xml:space="preserve">h base: </w:t>
      </w:r>
      <w:r w:rsidRPr="00540542">
        <w:t>0x4802_A000</w:t>
      </w:r>
    </w:p>
    <w:p w14:paraId="144FD695" w14:textId="47850295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high and low states of the data line can only change when the clock signal on the SCL line is LOW</w:t>
      </w:r>
    </w:p>
    <w:p w14:paraId="1316CD4F" w14:textId="77777777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START condition is a high-to-low transition on the SDA line while SCL is high.</w:t>
      </w:r>
    </w:p>
    <w:p w14:paraId="54C0EB90" w14:textId="1E415E3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STOP condition is a low-to-high transition on the SDA line while SCL is high.</w:t>
      </w:r>
    </w:p>
    <w:p w14:paraId="1441BD82" w14:textId="01480FA3" w:rsidR="00266A0C" w:rsidRP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The data is transferred with the most</w:t>
      </w:r>
      <w:r>
        <w:rPr>
          <w:i/>
          <w:iCs/>
        </w:rPr>
        <w:t xml:space="preserve"> </w:t>
      </w:r>
      <w:r w:rsidRPr="00266A0C">
        <w:rPr>
          <w:i/>
          <w:iCs/>
        </w:rPr>
        <w:t>significant bit (MSB) first</w:t>
      </w:r>
    </w:p>
    <w:p w14:paraId="1232D187" w14:textId="00B1C0B1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7 MSB slave address bits and 1 LSB R/</w:t>
      </w:r>
      <w:proofErr w:type="spellStart"/>
      <w:r w:rsidRPr="00266A0C">
        <w:rPr>
          <w:i/>
          <w:iCs/>
        </w:rPr>
        <w:t>nW</w:t>
      </w:r>
      <w:proofErr w:type="spellEnd"/>
      <w:r w:rsidRPr="00266A0C">
        <w:rPr>
          <w:i/>
          <w:iCs/>
        </w:rPr>
        <w:t xml:space="preserve"> bit.</w:t>
      </w:r>
    </w:p>
    <w:p w14:paraId="0670D3B4" w14:textId="0C92BB58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</w:rPr>
        <w:t>If R/</w:t>
      </w:r>
      <w:proofErr w:type="spellStart"/>
      <w:r w:rsidRPr="00266A0C">
        <w:rPr>
          <w:i/>
          <w:iCs/>
        </w:rPr>
        <w:t>nW</w:t>
      </w:r>
      <w:proofErr w:type="spellEnd"/>
      <w:r w:rsidRPr="00266A0C">
        <w:rPr>
          <w:i/>
          <w:iCs/>
        </w:rPr>
        <w:t xml:space="preserve"> is 0, the master writes data into the selected slave; if it is 1, the master reads data out of</w:t>
      </w:r>
      <w:r>
        <w:rPr>
          <w:i/>
          <w:iCs/>
        </w:rPr>
        <w:t xml:space="preserve"> </w:t>
      </w:r>
      <w:r w:rsidRPr="00266A0C">
        <w:rPr>
          <w:i/>
          <w:iCs/>
        </w:rPr>
        <w:t>the slave.</w:t>
      </w:r>
    </w:p>
    <w:p w14:paraId="7429E998" w14:textId="125A9B59" w:rsidR="00266A0C" w:rsidRDefault="00266A0C" w:rsidP="00266A0C">
      <w:pPr>
        <w:pStyle w:val="ListParagraph"/>
        <w:numPr>
          <w:ilvl w:val="0"/>
          <w:numId w:val="1"/>
        </w:numPr>
        <w:rPr>
          <w:i/>
          <w:iCs/>
        </w:rPr>
      </w:pPr>
      <w:r w:rsidRPr="00266A0C">
        <w:rPr>
          <w:i/>
          <w:iCs/>
          <w:noProof/>
        </w:rPr>
        <w:lastRenderedPageBreak/>
        <w:drawing>
          <wp:inline distT="0" distB="0" distL="0" distR="0" wp14:anchorId="77A96F8F" wp14:editId="3262C635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EE8" w14:textId="45EAA0C4" w:rsidR="00360710" w:rsidRPr="00360710" w:rsidRDefault="00360710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I2C base </w:t>
      </w:r>
      <w:r w:rsidRPr="00360710">
        <w:t>0x4802A000</w:t>
      </w:r>
    </w:p>
    <w:p w14:paraId="390672BC" w14:textId="21FB6EF5" w:rsidR="00266A0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Have 12 </w:t>
      </w:r>
      <w:proofErr w:type="gramStart"/>
      <w:r>
        <w:rPr>
          <w:rFonts w:ascii="Arial" w:hAnsi="Arial" w:cs="Arial"/>
          <w:sz w:val="20"/>
          <w:szCs w:val="20"/>
        </w:rPr>
        <w:t>MHz :</w:t>
      </w:r>
      <w:proofErr w:type="gramEnd"/>
      <w:r>
        <w:rPr>
          <w:rFonts w:ascii="Arial" w:hAnsi="Arial" w:cs="Arial"/>
          <w:sz w:val="20"/>
          <w:szCs w:val="20"/>
        </w:rPr>
        <w:t xml:space="preserve"> I2C_PSC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B0h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3A3C45FB" w14:textId="73A8C879" w:rsidR="00BA4977" w:rsidRPr="00DB360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x = </w:t>
      </w:r>
      <w:proofErr w:type="spellStart"/>
      <w:r>
        <w:rPr>
          <w:rFonts w:ascii="Arial" w:hAnsi="Arial" w:cs="Arial"/>
          <w:sz w:val="20"/>
          <w:szCs w:val="20"/>
        </w:rPr>
        <w:t>SystemClockFreq</w:t>
      </w:r>
      <w:proofErr w:type="spellEnd"/>
      <w:r>
        <w:rPr>
          <w:rFonts w:ascii="Arial" w:hAnsi="Arial" w:cs="Arial"/>
          <w:sz w:val="20"/>
          <w:szCs w:val="20"/>
        </w:rPr>
        <w:t xml:space="preserve"> / 12MHz</w:t>
      </w:r>
    </w:p>
    <w:p w14:paraId="7E88E796" w14:textId="77777777" w:rsidR="00DB3601" w:rsidRPr="00DB3601" w:rsidRDefault="00DB3601" w:rsidP="00DB3601">
      <w:pPr>
        <w:pStyle w:val="ListParagraph"/>
        <w:numPr>
          <w:ilvl w:val="1"/>
          <w:numId w:val="1"/>
        </w:numPr>
      </w:pPr>
      <w:r w:rsidRPr="00DB3601">
        <w:t>ICLK = SCLK</w:t>
      </w:r>
      <w:proofErr w:type="gramStart"/>
      <w:r w:rsidRPr="00DB3601">
        <w:t>/(</w:t>
      </w:r>
      <w:proofErr w:type="spellStart"/>
      <w:proofErr w:type="gramEnd"/>
      <w:r w:rsidRPr="00DB3601">
        <w:t>psc</w:t>
      </w:r>
      <w:proofErr w:type="spellEnd"/>
      <w:r w:rsidRPr="00DB3601">
        <w:t xml:space="preserve"> + 1)</w:t>
      </w:r>
    </w:p>
    <w:p w14:paraId="2D1FCCDC" w14:textId="32CD5EB8" w:rsidR="00DB3601" w:rsidRPr="00DB3601" w:rsidRDefault="00DB3601" w:rsidP="00DB3601">
      <w:pPr>
        <w:pStyle w:val="ListParagraph"/>
        <w:numPr>
          <w:ilvl w:val="1"/>
          <w:numId w:val="1"/>
        </w:numPr>
      </w:pPr>
      <w:proofErr w:type="spellStart"/>
      <w:r w:rsidRPr="00DB3601">
        <w:t>psc</w:t>
      </w:r>
      <w:proofErr w:type="spellEnd"/>
      <w:r w:rsidRPr="00DB3601">
        <w:t xml:space="preserve"> = </w:t>
      </w:r>
      <w:r>
        <w:t>(</w:t>
      </w:r>
      <w:r w:rsidRPr="00DB3601">
        <w:t>SCLK/ICLK</w:t>
      </w:r>
      <w:r>
        <w:t>)</w:t>
      </w:r>
      <w:r w:rsidRPr="00DB3601">
        <w:t xml:space="preserve"> -1</w:t>
      </w:r>
    </w:p>
    <w:p w14:paraId="482120D2" w14:textId="29A41804" w:rsidR="002F7E8C" w:rsidRPr="00BA4977" w:rsidRDefault="002F7E8C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400 Kbps SCL: </w:t>
      </w:r>
      <w:r>
        <w:rPr>
          <w:rFonts w:ascii="Arial" w:hAnsi="Arial" w:cs="Arial"/>
          <w:sz w:val="20"/>
          <w:szCs w:val="20"/>
        </w:rPr>
        <w:t>SCLL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8D1E71">
        <w:rPr>
          <w:rFonts w:ascii="Arial" w:hAnsi="Arial" w:cs="Arial"/>
          <w:sz w:val="20"/>
          <w:szCs w:val="20"/>
        </w:rPr>
        <w:t>SCLH</w:t>
      </w:r>
      <w:r w:rsidR="00BA4977">
        <w:rPr>
          <w:rFonts w:ascii="Arial" w:hAnsi="Arial" w:cs="Arial"/>
          <w:sz w:val="20"/>
          <w:szCs w:val="20"/>
        </w:rPr>
        <w:t xml:space="preserve"> </w:t>
      </w:r>
      <w:r w:rsidR="00BA4977">
        <w:rPr>
          <w:rFonts w:ascii="Arial" w:hAnsi="Arial" w:cs="Arial"/>
          <w:b/>
          <w:bCs/>
          <w:sz w:val="20"/>
          <w:szCs w:val="20"/>
        </w:rPr>
        <w:t>B4h</w:t>
      </w:r>
      <w:r w:rsidR="00BA4977">
        <w:rPr>
          <w:rFonts w:ascii="Arial" w:hAnsi="Arial" w:cs="Arial"/>
          <w:sz w:val="20"/>
          <w:szCs w:val="20"/>
        </w:rPr>
        <w:t xml:space="preserve">, </w:t>
      </w:r>
      <w:r w:rsidR="00BA4977">
        <w:rPr>
          <w:rFonts w:ascii="Arial" w:hAnsi="Arial" w:cs="Arial"/>
          <w:b/>
          <w:bCs/>
          <w:sz w:val="20"/>
          <w:szCs w:val="20"/>
        </w:rPr>
        <w:t>B8h</w:t>
      </w:r>
      <w:r w:rsidR="00012454">
        <w:rPr>
          <w:rFonts w:ascii="Arial" w:hAnsi="Arial" w:cs="Arial"/>
          <w:b/>
          <w:bCs/>
          <w:sz w:val="20"/>
          <w:szCs w:val="20"/>
        </w:rPr>
        <w:t xml:space="preserve"> </w:t>
      </w:r>
      <w:r w:rsidR="00012454">
        <w:rPr>
          <w:rFonts w:ascii="Arial" w:hAnsi="Arial" w:cs="Arial"/>
          <w:sz w:val="20"/>
          <w:szCs w:val="20"/>
        </w:rPr>
        <w:t>[7:0]</w:t>
      </w:r>
    </w:p>
    <w:p w14:paraId="44DA703D" w14:textId="3B31A6CB" w:rsidR="00BA4977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BA4977">
        <w:rPr>
          <w:i/>
          <w:iCs/>
        </w:rPr>
        <w:t>tLOW</w:t>
      </w:r>
      <w:proofErr w:type="spellEnd"/>
      <w:r w:rsidRPr="00BA4977">
        <w:rPr>
          <w:i/>
          <w:iCs/>
        </w:rPr>
        <w:t xml:space="preserve"> = (SCLL + 7) * ICLK time period</w:t>
      </w:r>
    </w:p>
    <w:p w14:paraId="7AD884E5" w14:textId="34E83DD3" w:rsidR="00BA4977" w:rsidRPr="008D1E71" w:rsidRDefault="00BA4977" w:rsidP="00BA4977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BA4977">
        <w:rPr>
          <w:i/>
          <w:iCs/>
        </w:rPr>
        <w:t>tHIGH</w:t>
      </w:r>
      <w:proofErr w:type="spellEnd"/>
      <w:r w:rsidRPr="00BA4977">
        <w:rPr>
          <w:i/>
          <w:iCs/>
        </w:rPr>
        <w:t xml:space="preserve"> = (SCLH + 5) * ICLK time period.</w:t>
      </w:r>
    </w:p>
    <w:p w14:paraId="56D5E19F" w14:textId="7CD6B0FB" w:rsidR="008D1E71" w:rsidRPr="00012454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t>Configure its own address: I</w:t>
      </w:r>
      <w:r>
        <w:rPr>
          <w:rFonts w:ascii="Arial" w:hAnsi="Arial" w:cs="Arial"/>
          <w:sz w:val="20"/>
          <w:szCs w:val="20"/>
        </w:rPr>
        <w:t>2C_OA</w:t>
      </w:r>
      <w:r w:rsidR="006B2418">
        <w:rPr>
          <w:rFonts w:ascii="Arial" w:hAnsi="Arial" w:cs="Arial"/>
          <w:sz w:val="20"/>
          <w:szCs w:val="20"/>
        </w:rPr>
        <w:t xml:space="preserve"> </w:t>
      </w:r>
      <w:r w:rsidR="006B2418" w:rsidRPr="006B2418">
        <w:rPr>
          <w:rFonts w:ascii="Arial" w:hAnsi="Arial" w:cs="Arial"/>
          <w:b/>
          <w:bCs/>
          <w:sz w:val="20"/>
          <w:szCs w:val="20"/>
        </w:rPr>
        <w:t>A8h</w:t>
      </w:r>
    </w:p>
    <w:p w14:paraId="57C0E968" w14:textId="2389A12F" w:rsidR="00012454" w:rsidRPr="00012454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[6:0] when XOA (Expand Own Address, I2C_</w:t>
      </w:r>
      <w:proofErr w:type="gramStart"/>
      <w:r w:rsidRPr="00012454">
        <w:rPr>
          <w:i/>
          <w:iCs/>
        </w:rPr>
        <w:t>CON[</w:t>
      </w:r>
      <w:proofErr w:type="gramEnd"/>
      <w:r w:rsidRPr="00012454">
        <w:rPr>
          <w:i/>
          <w:iCs/>
        </w:rPr>
        <w:t>7]) is cleared to 0.</w:t>
      </w:r>
    </w:p>
    <w:p w14:paraId="0D18B3CE" w14:textId="1EC720E9" w:rsidR="00012454" w:rsidRPr="002F7E8C" w:rsidRDefault="00012454" w:rsidP="00012454">
      <w:pPr>
        <w:pStyle w:val="ListParagraph"/>
        <w:numPr>
          <w:ilvl w:val="1"/>
          <w:numId w:val="1"/>
        </w:numPr>
        <w:rPr>
          <w:i/>
          <w:iCs/>
        </w:rPr>
      </w:pPr>
      <w:r w:rsidRPr="00012454">
        <w:rPr>
          <w:i/>
          <w:iCs/>
        </w:rPr>
        <w:t>[9:7] bits must be cleared to 000 by application software.</w:t>
      </w:r>
    </w:p>
    <w:p w14:paraId="6A412463" w14:textId="76AE81CC" w:rsidR="002F7E8C" w:rsidRPr="001223FC" w:rsidRDefault="008D1E71" w:rsidP="00266A0C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Take I2C out of reset: I2C_CON</w:t>
      </w:r>
      <w:r w:rsidR="001223FC">
        <w:rPr>
          <w:rFonts w:ascii="Arial" w:hAnsi="Arial" w:cs="Arial"/>
          <w:sz w:val="20"/>
          <w:szCs w:val="20"/>
        </w:rPr>
        <w:t xml:space="preserve"> </w:t>
      </w:r>
      <w:r w:rsidR="001223FC">
        <w:rPr>
          <w:rFonts w:ascii="Arial" w:hAnsi="Arial" w:cs="Arial"/>
          <w:b/>
          <w:bCs/>
          <w:sz w:val="20"/>
          <w:szCs w:val="20"/>
        </w:rPr>
        <w:t>A4</w:t>
      </w:r>
      <w:proofErr w:type="gramStart"/>
      <w:r w:rsidR="001223FC">
        <w:rPr>
          <w:rFonts w:ascii="Arial" w:hAnsi="Arial" w:cs="Arial"/>
          <w:b/>
          <w:bCs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:I</w:t>
      </w:r>
      <w:proofErr w:type="gramEnd"/>
      <w:r>
        <w:rPr>
          <w:rFonts w:ascii="Arial" w:hAnsi="Arial" w:cs="Arial"/>
          <w:sz w:val="20"/>
          <w:szCs w:val="20"/>
        </w:rPr>
        <w:t>2C_EN = 1</w:t>
      </w:r>
      <w:r w:rsidR="001223FC">
        <w:rPr>
          <w:rFonts w:ascii="Arial" w:hAnsi="Arial" w:cs="Arial"/>
          <w:sz w:val="20"/>
          <w:szCs w:val="20"/>
        </w:rPr>
        <w:t xml:space="preserve"> [15]</w:t>
      </w:r>
    </w:p>
    <w:p w14:paraId="1E46C08B" w14:textId="1815FB30" w:rsidR="001223FC" w:rsidRPr="008D1E71" w:rsidRDefault="001223FC" w:rsidP="001223FC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15 = 1</w:t>
      </w:r>
    </w:p>
    <w:p w14:paraId="65091E49" w14:textId="7F97075A" w:rsidR="008D1E71" w:rsidRPr="006B2418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Slave address: I2C_SA </w:t>
      </w:r>
      <w:r w:rsidR="006B2418">
        <w:rPr>
          <w:rFonts w:ascii="Arial" w:hAnsi="Arial" w:cs="Arial"/>
          <w:b/>
          <w:bCs/>
          <w:sz w:val="20"/>
          <w:szCs w:val="20"/>
        </w:rPr>
        <w:t>Ach</w:t>
      </w:r>
    </w:p>
    <w:p w14:paraId="01532CC4" w14:textId="495D4FA5" w:rsidR="006B2418" w:rsidRPr="008D1E71" w:rsidRDefault="006B2418" w:rsidP="006B241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</w:t>
      </w:r>
    </w:p>
    <w:p w14:paraId="0236877E" w14:textId="3D940EE5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 xml:space="preserve">Number of bytes to be </w:t>
      </w:r>
      <w:proofErr w:type="spellStart"/>
      <w:r>
        <w:rPr>
          <w:rFonts w:ascii="Arial" w:hAnsi="Arial" w:cs="Arial"/>
          <w:sz w:val="20"/>
          <w:szCs w:val="20"/>
        </w:rPr>
        <w:t>transferd</w:t>
      </w:r>
      <w:proofErr w:type="spellEnd"/>
      <w:r>
        <w:rPr>
          <w:rFonts w:ascii="Arial" w:hAnsi="Arial" w:cs="Arial"/>
          <w:sz w:val="20"/>
          <w:szCs w:val="20"/>
        </w:rPr>
        <w:t>: I2C_CNT</w:t>
      </w:r>
    </w:p>
    <w:p w14:paraId="740C424D" w14:textId="5EE4F413" w:rsidR="00D43660" w:rsidRPr="008D1E71" w:rsidRDefault="00D43660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???</w:t>
      </w:r>
    </w:p>
    <w:p w14:paraId="4D8A1B45" w14:textId="690B7644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bus busy</w:t>
      </w:r>
      <w:r w:rsidR="00AB592B">
        <w:rPr>
          <w:rFonts w:ascii="Arial" w:hAnsi="Arial" w:cs="Arial"/>
          <w:sz w:val="20"/>
          <w:szCs w:val="20"/>
        </w:rPr>
        <w:t xml:space="preserve"> read only</w:t>
      </w:r>
      <w:r>
        <w:rPr>
          <w:rFonts w:ascii="Arial" w:hAnsi="Arial" w:cs="Arial"/>
          <w:sz w:val="20"/>
          <w:szCs w:val="20"/>
        </w:rPr>
        <w:t>: I2C_IRQSTATUS_RAW</w:t>
      </w:r>
      <w:r w:rsidR="003C3C4E">
        <w:rPr>
          <w:rFonts w:ascii="Arial" w:hAnsi="Arial" w:cs="Arial"/>
          <w:sz w:val="20"/>
          <w:szCs w:val="20"/>
        </w:rPr>
        <w:t xml:space="preserve"> </w:t>
      </w:r>
      <w:r w:rsidR="003C3C4E">
        <w:rPr>
          <w:rFonts w:ascii="Arial" w:hAnsi="Arial" w:cs="Arial"/>
          <w:b/>
          <w:bCs/>
          <w:sz w:val="20"/>
          <w:szCs w:val="20"/>
        </w:rPr>
        <w:t>24h</w:t>
      </w:r>
    </w:p>
    <w:p w14:paraId="5A028AC3" w14:textId="01137012" w:rsidR="00D43660" w:rsidRPr="008D1E71" w:rsidRDefault="00784D29" w:rsidP="00D43660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12 = 1</w:t>
      </w:r>
    </w:p>
    <w:p w14:paraId="0915C61F" w14:textId="7F226342" w:rsidR="008D1E71" w:rsidRPr="00D43660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Start bits: I2C_CON</w:t>
      </w:r>
      <w:r w:rsidR="00D43660">
        <w:rPr>
          <w:rFonts w:ascii="Arial" w:hAnsi="Arial" w:cs="Arial"/>
          <w:sz w:val="20"/>
          <w:szCs w:val="20"/>
        </w:rPr>
        <w:t xml:space="preserve"> </w:t>
      </w:r>
      <w:r w:rsidR="00D43660">
        <w:rPr>
          <w:rFonts w:ascii="Arial" w:hAnsi="Arial" w:cs="Arial"/>
          <w:b/>
          <w:bCs/>
          <w:sz w:val="20"/>
          <w:szCs w:val="20"/>
        </w:rPr>
        <w:t>A4h</w:t>
      </w:r>
    </w:p>
    <w:p w14:paraId="716815C8" w14:textId="27046333" w:rsidR="00D43660" w:rsidRPr="00D43660" w:rsidRDefault="00D43660" w:rsidP="00D43660">
      <w:pPr>
        <w:pStyle w:val="ListParagraph"/>
        <w:numPr>
          <w:ilvl w:val="1"/>
          <w:numId w:val="1"/>
        </w:numPr>
      </w:pPr>
      <w:r>
        <w:t xml:space="preserve">Write </w:t>
      </w:r>
      <w:r w:rsidRPr="006B2418">
        <w:t>0x0000860</w:t>
      </w:r>
      <w:r w:rsidR="00CD0FF5">
        <w:t>1</w:t>
      </w:r>
      <w:r>
        <w:t xml:space="preserve"> (</w:t>
      </w:r>
      <w:proofErr w:type="gramStart"/>
      <w:r>
        <w:t>start,  transmit</w:t>
      </w:r>
      <w:proofErr w:type="gramEnd"/>
      <w:r>
        <w:t>, master, enable = 1)</w:t>
      </w:r>
    </w:p>
    <w:p w14:paraId="0BB51D6C" w14:textId="61BF1B09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Transmit data ready: I2C_IRQSTATUS_RAW</w:t>
      </w:r>
    </w:p>
    <w:p w14:paraId="7B7D0075" w14:textId="7DB4EB4C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Bit 4 = 1</w:t>
      </w:r>
    </w:p>
    <w:p w14:paraId="3A97EA8D" w14:textId="20B3BAA6" w:rsidR="008D1E71" w:rsidRPr="00784D29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Write data: I2C_DATA</w:t>
      </w:r>
    </w:p>
    <w:p w14:paraId="2A0C257B" w14:textId="4051575B" w:rsidR="00784D29" w:rsidRPr="008D1E71" w:rsidRDefault="00784D29" w:rsidP="00784D2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7-0 data to be written</w:t>
      </w:r>
    </w:p>
    <w:p w14:paraId="3988C0D6" w14:textId="0D025FE5" w:rsidR="008D1E71" w:rsidRPr="008D1E71" w:rsidRDefault="008D1E71" w:rsidP="008D1E7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ascii="Arial" w:hAnsi="Arial" w:cs="Arial"/>
          <w:sz w:val="20"/>
          <w:szCs w:val="20"/>
        </w:rPr>
        <w:t>Need to setup I2C for debugging</w:t>
      </w:r>
    </w:p>
    <w:p w14:paraId="2F2593F5" w14:textId="0065C1BF" w:rsidR="008D1E71" w:rsidRDefault="008D1E71" w:rsidP="008C779D">
      <w:pPr>
        <w:pStyle w:val="ListParagraph"/>
        <w:rPr>
          <w:i/>
          <w:iCs/>
        </w:rPr>
      </w:pPr>
    </w:p>
    <w:p w14:paraId="5AC6684B" w14:textId="089BF006" w:rsidR="000710EA" w:rsidRDefault="000710EA" w:rsidP="008C779D">
      <w:pPr>
        <w:pStyle w:val="ListParagraph"/>
        <w:rPr>
          <w:i/>
          <w:iCs/>
        </w:rPr>
      </w:pPr>
    </w:p>
    <w:p w14:paraId="6153D1D2" w14:textId="67A5559B" w:rsidR="000710EA" w:rsidRDefault="000710EA" w:rsidP="008C779D">
      <w:pPr>
        <w:pStyle w:val="ListParagraph"/>
        <w:rPr>
          <w:i/>
          <w:iCs/>
        </w:rPr>
      </w:pPr>
    </w:p>
    <w:p w14:paraId="08919B88" w14:textId="66D278DA" w:rsidR="000710EA" w:rsidRDefault="000710EA" w:rsidP="000710EA">
      <w:pPr>
        <w:pStyle w:val="ListParagraph"/>
      </w:pPr>
      <w:r>
        <w:lastRenderedPageBreak/>
        <w:t>02/25/2020</w:t>
      </w:r>
    </w:p>
    <w:p w14:paraId="16FEEF94" w14:textId="77777777" w:rsidR="000710EA" w:rsidRDefault="000710EA" w:rsidP="000710EA">
      <w:pPr>
        <w:pStyle w:val="ListParagraph"/>
        <w:numPr>
          <w:ilvl w:val="0"/>
          <w:numId w:val="1"/>
        </w:numPr>
      </w:pPr>
      <w:r>
        <w:t xml:space="preserve">Started writing </w:t>
      </w:r>
      <w:proofErr w:type="gramStart"/>
      <w:r>
        <w:t>High and Low level</w:t>
      </w:r>
      <w:proofErr w:type="gramEnd"/>
      <w:r>
        <w:t xml:space="preserve"> algorithms</w:t>
      </w:r>
    </w:p>
    <w:p w14:paraId="40293E66" w14:textId="3C25E4C7" w:rsidR="000710EA" w:rsidRDefault="000710EA" w:rsidP="000710EA">
      <w:pPr>
        <w:pStyle w:val="ListParagraph"/>
        <w:numPr>
          <w:ilvl w:val="0"/>
          <w:numId w:val="1"/>
        </w:numPr>
      </w:pPr>
      <w:r>
        <w:t>Done writing the algorithms, but having problems understanding the following:</w:t>
      </w:r>
    </w:p>
    <w:p w14:paraId="14C68861" w14:textId="48BD6056" w:rsidR="000710EA" w:rsidRDefault="000710EA" w:rsidP="000710EA">
      <w:pPr>
        <w:pStyle w:val="ListParagraph"/>
        <w:numPr>
          <w:ilvl w:val="1"/>
          <w:numId w:val="1"/>
        </w:numPr>
      </w:pPr>
      <w:r>
        <w:t xml:space="preserve">Value of SCLK to be used in dividing the </w:t>
      </w:r>
      <w:proofErr w:type="spellStart"/>
      <w:r>
        <w:t>clk</w:t>
      </w:r>
      <w:proofErr w:type="spellEnd"/>
    </w:p>
    <w:p w14:paraId="242594EB" w14:textId="6BC2CFDF" w:rsidR="000710EA" w:rsidRDefault="000710EA" w:rsidP="000710EA">
      <w:pPr>
        <w:pStyle w:val="ListParagraph"/>
        <w:numPr>
          <w:ilvl w:val="1"/>
          <w:numId w:val="1"/>
        </w:numPr>
      </w:pPr>
      <w:r>
        <w:t xml:space="preserve">Value of </w:t>
      </w:r>
      <w:proofErr w:type="spellStart"/>
      <w:r>
        <w:t>tlow</w:t>
      </w:r>
      <w:proofErr w:type="spellEnd"/>
      <w:r>
        <w:t xml:space="preserve"> to be used to adjusting speed</w:t>
      </w:r>
    </w:p>
    <w:p w14:paraId="2BAD94ED" w14:textId="0108DC00" w:rsidR="000710EA" w:rsidRDefault="000710EA" w:rsidP="000710EA">
      <w:pPr>
        <w:pStyle w:val="ListParagraph"/>
        <w:numPr>
          <w:ilvl w:val="1"/>
          <w:numId w:val="1"/>
        </w:numPr>
      </w:pPr>
      <w:r>
        <w:t>How often should I trigger a stop and start condition? Is it after every byte sent I do a stop condition?</w:t>
      </w:r>
    </w:p>
    <w:p w14:paraId="33AFDE42" w14:textId="7CEE60F7" w:rsidR="00250F39" w:rsidRDefault="00250F39" w:rsidP="000710EA">
      <w:pPr>
        <w:pStyle w:val="ListParagraph"/>
      </w:pPr>
    </w:p>
    <w:p w14:paraId="600ADF83" w14:textId="06F7DF8A" w:rsidR="00250F39" w:rsidRDefault="00250F39" w:rsidP="000710EA">
      <w:pPr>
        <w:pStyle w:val="ListParagraph"/>
      </w:pPr>
      <w:r>
        <w:t>02/27/2020</w:t>
      </w:r>
    </w:p>
    <w:p w14:paraId="53918A19" w14:textId="0C58F189" w:rsidR="00250F39" w:rsidRDefault="00250F39" w:rsidP="00250F39">
      <w:pPr>
        <w:pStyle w:val="ListParagraph"/>
        <w:numPr>
          <w:ilvl w:val="0"/>
          <w:numId w:val="1"/>
        </w:numPr>
      </w:pPr>
      <w:r>
        <w:t xml:space="preserve">Figured out how to get </w:t>
      </w:r>
      <w:proofErr w:type="spellStart"/>
      <w:r>
        <w:t>tLow</w:t>
      </w:r>
      <w:proofErr w:type="spellEnd"/>
      <w:r>
        <w:t xml:space="preserve"> and </w:t>
      </w:r>
      <w:proofErr w:type="spellStart"/>
      <w:r>
        <w:t>tHigh</w:t>
      </w:r>
      <w:proofErr w:type="spellEnd"/>
      <w:r>
        <w:t xml:space="preserve"> from Tyler’s email</w:t>
      </w:r>
    </w:p>
    <w:p w14:paraId="4B36CC24" w14:textId="65132396" w:rsidR="00250F39" w:rsidRDefault="00250F39" w:rsidP="00250F39">
      <w:pPr>
        <w:pStyle w:val="ListParagraph"/>
        <w:numPr>
          <w:ilvl w:val="0"/>
          <w:numId w:val="1"/>
        </w:numPr>
      </w:pPr>
      <w:r>
        <w:t>Still do not have SCLK</w:t>
      </w:r>
    </w:p>
    <w:p w14:paraId="2A49251C" w14:textId="50AFDAB1" w:rsidR="00250F39" w:rsidRDefault="00250F39" w:rsidP="00250F39">
      <w:pPr>
        <w:pStyle w:val="ListParagraph"/>
        <w:numPr>
          <w:ilvl w:val="0"/>
          <w:numId w:val="1"/>
        </w:numPr>
      </w:pPr>
      <w:r>
        <w:t>Started writing C program</w:t>
      </w:r>
    </w:p>
    <w:p w14:paraId="05659404" w14:textId="19A87737" w:rsidR="00250F39" w:rsidRDefault="00250F39" w:rsidP="00250F39">
      <w:pPr>
        <w:pStyle w:val="ListParagraph"/>
        <w:numPr>
          <w:ilvl w:val="0"/>
          <w:numId w:val="1"/>
        </w:numPr>
      </w:pPr>
      <w:r>
        <w:t>Does HWREG work also for reading regs?</w:t>
      </w:r>
    </w:p>
    <w:p w14:paraId="0120FC7F" w14:textId="7DB30402" w:rsidR="00250F39" w:rsidRDefault="00250F39" w:rsidP="00250F39">
      <w:pPr>
        <w:pStyle w:val="ListParagraph"/>
        <w:numPr>
          <w:ilvl w:val="0"/>
          <w:numId w:val="1"/>
        </w:numPr>
      </w:pPr>
      <w:r>
        <w:t xml:space="preserve">Done writing all functions required, except clock </w:t>
      </w:r>
      <w:proofErr w:type="spellStart"/>
      <w:r>
        <w:t>freq</w:t>
      </w:r>
      <w:proofErr w:type="spellEnd"/>
    </w:p>
    <w:p w14:paraId="744C6EC0" w14:textId="3DD773CC" w:rsidR="00250F39" w:rsidRDefault="00B24101" w:rsidP="00250F39">
      <w:pPr>
        <w:pStyle w:val="ListParagraph"/>
        <w:numPr>
          <w:ilvl w:val="0"/>
          <w:numId w:val="1"/>
        </w:numPr>
      </w:pPr>
      <w:r>
        <w:t>Not sure of the order of function calls, should I write to the buffer first or generate stop condition.</w:t>
      </w:r>
    </w:p>
    <w:p w14:paraId="2EE155A8" w14:textId="3B4DCC31" w:rsidR="00343A0E" w:rsidRDefault="00343A0E" w:rsidP="00343A0E">
      <w:pPr>
        <w:pStyle w:val="ListParagraph"/>
        <w:numPr>
          <w:ilvl w:val="0"/>
          <w:numId w:val="1"/>
        </w:numPr>
      </w:pPr>
      <w:r>
        <w:t>Do I need to poll XDRY?</w:t>
      </w:r>
    </w:p>
    <w:p w14:paraId="329F59EE" w14:textId="345F47BE" w:rsidR="00343A0E" w:rsidRDefault="00A87832" w:rsidP="00343A0E">
      <w:pPr>
        <w:pStyle w:val="ListParagraph"/>
        <w:numPr>
          <w:ilvl w:val="0"/>
          <w:numId w:val="1"/>
        </w:numPr>
      </w:pPr>
      <w:r w:rsidRPr="00A87832">
        <w:rPr>
          <w:noProof/>
        </w:rPr>
        <w:drawing>
          <wp:inline distT="0" distB="0" distL="0" distR="0" wp14:anchorId="50FA3F61" wp14:editId="1184F2B2">
            <wp:extent cx="5943600" cy="282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CE3" w14:textId="433F6850" w:rsidR="00AF6C43" w:rsidRDefault="00A87832" w:rsidP="00343A0E">
      <w:pPr>
        <w:pStyle w:val="ListParagraph"/>
        <w:numPr>
          <w:ilvl w:val="0"/>
          <w:numId w:val="1"/>
        </w:numPr>
      </w:pPr>
      <w:r>
        <w:t>Makes sense to stop after writing</w:t>
      </w:r>
    </w:p>
    <w:p w14:paraId="423A79A5" w14:textId="77777777" w:rsidR="00AF6C43" w:rsidRPr="00AF6C43" w:rsidRDefault="00AF6C43" w:rsidP="00AF6C43"/>
    <w:p w14:paraId="7F2043F8" w14:textId="77777777" w:rsidR="00AF6C43" w:rsidRPr="00AF6C43" w:rsidRDefault="00AF6C43" w:rsidP="00AF6C43"/>
    <w:p w14:paraId="0DB7EE04" w14:textId="77777777" w:rsidR="00AF6C43" w:rsidRPr="00AF6C43" w:rsidRDefault="00AF6C43" w:rsidP="00AF6C43"/>
    <w:p w14:paraId="7291A019" w14:textId="6432D3F0" w:rsidR="00AF6C43" w:rsidRDefault="00AF6C43" w:rsidP="00AF6C43"/>
    <w:p w14:paraId="0CF978C7" w14:textId="71456601" w:rsidR="00A87832" w:rsidRDefault="00AF6C43" w:rsidP="00AF6C43">
      <w:r>
        <w:t>02/26/2020</w:t>
      </w:r>
    </w:p>
    <w:p w14:paraId="0E67225D" w14:textId="0B3CB598" w:rsidR="00AF6C43" w:rsidRDefault="005410B0" w:rsidP="005410B0">
      <w:pPr>
        <w:pStyle w:val="ListParagraph"/>
        <w:numPr>
          <w:ilvl w:val="0"/>
          <w:numId w:val="1"/>
        </w:numPr>
      </w:pPr>
      <w:r>
        <w:t xml:space="preserve">Had to turn </w:t>
      </w:r>
      <w:proofErr w:type="spellStart"/>
      <w:r>
        <w:t>clk</w:t>
      </w:r>
      <w:proofErr w:type="spellEnd"/>
      <w:r>
        <w:t xml:space="preserve"> on</w:t>
      </w:r>
    </w:p>
    <w:p w14:paraId="330F375A" w14:textId="4D55EFEC" w:rsidR="005410B0" w:rsidRDefault="005410B0" w:rsidP="005410B0">
      <w:pPr>
        <w:pStyle w:val="ListParagraph"/>
        <w:numPr>
          <w:ilvl w:val="0"/>
          <w:numId w:val="1"/>
        </w:numPr>
      </w:pPr>
      <w:r>
        <w:t>Had to enable stop condition in con reg</w:t>
      </w:r>
    </w:p>
    <w:p w14:paraId="74E215D0" w14:textId="4F2D0903" w:rsidR="005410B0" w:rsidRDefault="005410B0" w:rsidP="005410B0">
      <w:pPr>
        <w:pStyle w:val="ListParagraph"/>
        <w:numPr>
          <w:ilvl w:val="0"/>
          <w:numId w:val="1"/>
        </w:numPr>
      </w:pPr>
      <w:r>
        <w:t>Understood how to set ICLK</w:t>
      </w:r>
    </w:p>
    <w:p w14:paraId="0DBF9E25" w14:textId="140A98D9" w:rsidR="005410B0" w:rsidRDefault="005410B0" w:rsidP="005410B0">
      <w:pPr>
        <w:pStyle w:val="ListParagraph"/>
        <w:numPr>
          <w:ilvl w:val="0"/>
          <w:numId w:val="1"/>
        </w:numPr>
      </w:pPr>
      <w:r>
        <w:lastRenderedPageBreak/>
        <w:t>Had to adjust pin mux</w:t>
      </w:r>
    </w:p>
    <w:p w14:paraId="75967852" w14:textId="1E3114D1" w:rsidR="00A636FF" w:rsidRDefault="00A636FF" w:rsidP="005410B0">
      <w:pPr>
        <w:pStyle w:val="ListParagraph"/>
        <w:numPr>
          <w:ilvl w:val="0"/>
          <w:numId w:val="1"/>
        </w:numPr>
      </w:pPr>
      <w:r>
        <w:t>Logic analyzer is 1 indexed</w:t>
      </w:r>
    </w:p>
    <w:p w14:paraId="5BF86AE5" w14:textId="77777777" w:rsidR="00A636FF" w:rsidRDefault="00A636FF" w:rsidP="005410B0">
      <w:pPr>
        <w:pStyle w:val="ListParagraph"/>
        <w:numPr>
          <w:ilvl w:val="0"/>
          <w:numId w:val="1"/>
        </w:numPr>
      </w:pPr>
    </w:p>
    <w:p w14:paraId="634323E0" w14:textId="27A675F1" w:rsidR="005410B0" w:rsidRDefault="0025275A" w:rsidP="005410B0">
      <w:r>
        <w:t>3/6/2020</w:t>
      </w:r>
    </w:p>
    <w:p w14:paraId="38076535" w14:textId="0F9C3890" w:rsidR="0025275A" w:rsidRDefault="0025275A" w:rsidP="0025275A">
      <w:pPr>
        <w:pStyle w:val="ListParagraph"/>
        <w:numPr>
          <w:ilvl w:val="0"/>
          <w:numId w:val="1"/>
        </w:numPr>
      </w:pPr>
      <w:r>
        <w:t>Still a problem with the signals produced</w:t>
      </w:r>
    </w:p>
    <w:p w14:paraId="7732B896" w14:textId="0AFB2EAC" w:rsidR="0025275A" w:rsidRDefault="0025275A" w:rsidP="0025275A">
      <w:pPr>
        <w:pStyle w:val="ListParagraph"/>
        <w:numPr>
          <w:ilvl w:val="0"/>
          <w:numId w:val="1"/>
        </w:numPr>
      </w:pPr>
      <w:r>
        <w:t>0xFF + NAK is the result when loop over and write several times</w:t>
      </w:r>
    </w:p>
    <w:p w14:paraId="613A44CA" w14:textId="3A46E19D" w:rsidR="0025275A" w:rsidRDefault="00D53193" w:rsidP="00D53193">
      <w:r>
        <w:t>3/7/2020</w:t>
      </w:r>
    </w:p>
    <w:p w14:paraId="4C4A1076" w14:textId="0332EED3" w:rsidR="00D53193" w:rsidRDefault="00D53193" w:rsidP="00D53193">
      <w:pPr>
        <w:pStyle w:val="ListParagraph"/>
        <w:numPr>
          <w:ilvl w:val="0"/>
          <w:numId w:val="1"/>
        </w:numPr>
      </w:pPr>
      <w:r>
        <w:t>Still same problem</w:t>
      </w:r>
    </w:p>
    <w:p w14:paraId="5400CF3F" w14:textId="53D4D4F1" w:rsidR="00D53193" w:rsidRDefault="00D53193" w:rsidP="00D53193">
      <w:pPr>
        <w:pStyle w:val="ListParagraph"/>
        <w:numPr>
          <w:ilvl w:val="0"/>
          <w:numId w:val="1"/>
        </w:numPr>
      </w:pPr>
      <w:r>
        <w:t>Tried reversing orders not working</w:t>
      </w:r>
    </w:p>
    <w:p w14:paraId="7432EC48" w14:textId="15B3D04B" w:rsidR="00D53193" w:rsidRDefault="00D53193" w:rsidP="00D53193">
      <w:pPr>
        <w:pStyle w:val="ListParagraph"/>
        <w:numPr>
          <w:ilvl w:val="0"/>
          <w:numId w:val="1"/>
        </w:numPr>
      </w:pPr>
      <w:r>
        <w:t>Tried creating a new project not working</w:t>
      </w:r>
    </w:p>
    <w:p w14:paraId="2E4A8538" w14:textId="3EF1BF3E" w:rsidR="00D53193" w:rsidRDefault="00D53193" w:rsidP="00D53193">
      <w:pPr>
        <w:pStyle w:val="ListParagraph"/>
        <w:numPr>
          <w:ilvl w:val="0"/>
          <w:numId w:val="1"/>
        </w:numPr>
      </w:pPr>
      <w:r>
        <w:t>Tried changing stations not working</w:t>
      </w:r>
    </w:p>
    <w:p w14:paraId="5B427A66" w14:textId="5165295B" w:rsidR="00D53193" w:rsidRDefault="00D53193" w:rsidP="00D53193">
      <w:pPr>
        <w:pStyle w:val="ListParagraph"/>
        <w:numPr>
          <w:ilvl w:val="0"/>
          <w:numId w:val="1"/>
        </w:numPr>
      </w:pPr>
      <w:r>
        <w:t>Tried putting everything outside the functions and throw in the main not working</w:t>
      </w:r>
    </w:p>
    <w:p w14:paraId="30F0583C" w14:textId="751B83EA" w:rsidR="00D53193" w:rsidRDefault="00D53193" w:rsidP="00D53193">
      <w:pPr>
        <w:pStyle w:val="ListParagraph"/>
        <w:numPr>
          <w:ilvl w:val="0"/>
          <w:numId w:val="1"/>
        </w:numPr>
      </w:pPr>
      <w:r>
        <w:t>Tired creating an array of data and looping on inside a function WORKING</w:t>
      </w:r>
    </w:p>
    <w:p w14:paraId="3BA0B0D4" w14:textId="4D6D9CD9" w:rsidR="00D53193" w:rsidRPr="00AF6C43" w:rsidRDefault="001124C4" w:rsidP="001124C4">
      <w:pPr>
        <w:pStyle w:val="ListParagraph"/>
        <w:numPr>
          <w:ilvl w:val="0"/>
          <w:numId w:val="1"/>
        </w:numPr>
      </w:pPr>
      <w:r>
        <w:t>PART 1 DONE</w:t>
      </w:r>
      <w:bookmarkStart w:id="0" w:name="_GoBack"/>
      <w:bookmarkEnd w:id="0"/>
    </w:p>
    <w:sectPr w:rsidR="00D53193" w:rsidRPr="00AF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708C"/>
    <w:multiLevelType w:val="hybridMultilevel"/>
    <w:tmpl w:val="0592F2B8"/>
    <w:lvl w:ilvl="0" w:tplc="C06EC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71A7"/>
    <w:multiLevelType w:val="hybridMultilevel"/>
    <w:tmpl w:val="C67E4972"/>
    <w:lvl w:ilvl="0" w:tplc="DF123F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E"/>
    <w:rsid w:val="00012454"/>
    <w:rsid w:val="000710EA"/>
    <w:rsid w:val="001124C4"/>
    <w:rsid w:val="001223FC"/>
    <w:rsid w:val="00250F39"/>
    <w:rsid w:val="0025275A"/>
    <w:rsid w:val="00266A0C"/>
    <w:rsid w:val="002F7E8C"/>
    <w:rsid w:val="00343A0E"/>
    <w:rsid w:val="00354B6E"/>
    <w:rsid w:val="00360710"/>
    <w:rsid w:val="003C3C4E"/>
    <w:rsid w:val="00540542"/>
    <w:rsid w:val="005410B0"/>
    <w:rsid w:val="005D02FB"/>
    <w:rsid w:val="006B2418"/>
    <w:rsid w:val="00784D29"/>
    <w:rsid w:val="007B01D7"/>
    <w:rsid w:val="00850FA8"/>
    <w:rsid w:val="008C779D"/>
    <w:rsid w:val="008D1E71"/>
    <w:rsid w:val="00A636FF"/>
    <w:rsid w:val="00A87832"/>
    <w:rsid w:val="00AB592B"/>
    <w:rsid w:val="00AF6C43"/>
    <w:rsid w:val="00B24101"/>
    <w:rsid w:val="00BA4977"/>
    <w:rsid w:val="00C70D5D"/>
    <w:rsid w:val="00CD0FF5"/>
    <w:rsid w:val="00D43660"/>
    <w:rsid w:val="00D53193"/>
    <w:rsid w:val="00DB3601"/>
    <w:rsid w:val="00E41D22"/>
    <w:rsid w:val="00F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196A"/>
  <w15:chartTrackingRefBased/>
  <w15:docId w15:val="{A916EC1C-ADA5-4690-B196-D58C1F2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9D40E389</Template>
  <TotalTime>2858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Tarek</dc:creator>
  <cp:keywords/>
  <dc:description/>
  <cp:lastModifiedBy>Shehabeldeen Ibrahim</cp:lastModifiedBy>
  <cp:revision>22</cp:revision>
  <dcterms:created xsi:type="dcterms:W3CDTF">2020-02-24T05:53:00Z</dcterms:created>
  <dcterms:modified xsi:type="dcterms:W3CDTF">2020-03-08T02:32:00Z</dcterms:modified>
</cp:coreProperties>
</file>